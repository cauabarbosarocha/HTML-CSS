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209D" w14:textId="77777777" w:rsidR="00F11D59" w:rsidRDefault="0089071D">
      <w:pPr>
        <w:pStyle w:val="Nome"/>
      </w:pPr>
      <w:r>
        <w:t xml:space="preserve">Cauã Barbosa Rocha </w:t>
      </w:r>
    </w:p>
    <w:p w14:paraId="60E5DA6F" w14:textId="111B0507" w:rsidR="00F11D59" w:rsidRDefault="004659D4">
      <w:pPr>
        <w:pStyle w:val="InformaesdeContato"/>
      </w:pPr>
      <w:r>
        <w:t>Jd. Clementino</w:t>
      </w:r>
      <w:r w:rsidR="00621BFE">
        <w:t>, Taboão da Serra</w:t>
      </w:r>
      <w:r w:rsidR="0089071D">
        <w:t xml:space="preserve"> </w:t>
      </w:r>
      <w:r w:rsidR="008376E0">
        <w:t>– SP</w:t>
      </w:r>
      <w:r w:rsidR="0089071D">
        <w:t>|</w:t>
      </w:r>
      <w:r w:rsidR="00E02673">
        <w:t xml:space="preserve"> </w:t>
      </w:r>
      <w:r>
        <w:t>(11) 99627</w:t>
      </w:r>
      <w:r w:rsidR="008376E0">
        <w:t>-</w:t>
      </w:r>
      <w:r>
        <w:t>6127</w:t>
      </w:r>
      <w:r w:rsidR="00E02673">
        <w:t xml:space="preserve"> </w:t>
      </w:r>
      <w:r w:rsidR="0089071D">
        <w:t xml:space="preserve">| </w:t>
      </w:r>
      <w:hyperlink r:id="rId7" w:history="1">
        <w:r w:rsidR="00E02673" w:rsidRPr="004A5B8D">
          <w:rPr>
            <w:rStyle w:val="Hyperlink"/>
          </w:rPr>
          <w:t>caua16barbosa@gmail.com</w:t>
        </w:r>
      </w:hyperlink>
      <w:r w:rsidR="00E02673">
        <w:t xml:space="preserve"> </w:t>
      </w:r>
    </w:p>
    <w:p w14:paraId="064AAB6E" w14:textId="4C590391" w:rsidR="00F11D59" w:rsidRDefault="00000000">
      <w:pPr>
        <w:pStyle w:val="Ttulo1"/>
      </w:pPr>
      <w:sdt>
        <w:sdtPr>
          <w:id w:val="-819804518"/>
          <w:placeholder>
            <w:docPart w:val="B7CF28332D2EE8428CD1AEC744001249"/>
          </w:placeholder>
          <w:temporary/>
          <w:showingPlcHdr/>
          <w15:appearance w15:val="hidden"/>
        </w:sdtPr>
        <w:sdtContent>
          <w:r w:rsidR="004373C7">
            <w:rPr>
              <w:lang w:bidi="pt-BR"/>
            </w:rPr>
            <w:t>Resumo das Habilidades</w:t>
          </w:r>
        </w:sdtContent>
      </w:sdt>
    </w:p>
    <w:p w14:paraId="6B6E8DF8" w14:textId="4BD809CE" w:rsidR="00452657" w:rsidRDefault="002E0C22">
      <w:pPr>
        <w:spacing w:after="180"/>
      </w:pPr>
      <w:r>
        <w:t>Comunicação</w:t>
      </w:r>
      <w:r w:rsidR="00621BFE">
        <w:t>, t</w:t>
      </w:r>
      <w:r w:rsidR="0022519E">
        <w:t>rabalho em equipe</w:t>
      </w:r>
      <w:r w:rsidR="00621BFE">
        <w:t>, p</w:t>
      </w:r>
      <w:r w:rsidR="00596828">
        <w:t>restatividade</w:t>
      </w:r>
      <w:r w:rsidR="00621BFE">
        <w:t>, f</w:t>
      </w:r>
      <w:r w:rsidR="00596828">
        <w:t>acilidade na aprendizagem</w:t>
      </w:r>
      <w:r w:rsidR="00621BFE">
        <w:t>, a</w:t>
      </w:r>
      <w:r w:rsidR="00452657">
        <w:t>gilidade</w:t>
      </w:r>
      <w:r w:rsidR="00621BFE">
        <w:t>, inglês básico.</w:t>
      </w:r>
    </w:p>
    <w:p w14:paraId="6F96B019" w14:textId="77777777" w:rsidR="00F11D59" w:rsidRDefault="00000000">
      <w:pPr>
        <w:pStyle w:val="Ttulo1"/>
      </w:pPr>
      <w:sdt>
        <w:sdtPr>
          <w:id w:val="-1150367223"/>
          <w:placeholder>
            <w:docPart w:val="CDA05D518CA0DD49BA461CF4FECD4CBB"/>
          </w:placeholder>
          <w:temporary/>
          <w:showingPlcHdr/>
          <w15:appearance w15:val="hidden"/>
        </w:sdtPr>
        <w:sdtContent>
          <w:r w:rsidR="004373C7">
            <w:rPr>
              <w:lang w:bidi="pt-BR"/>
            </w:rPr>
            <w:t>Educação</w:t>
          </w:r>
        </w:sdtContent>
      </w:sdt>
    </w:p>
    <w:p w14:paraId="1879E445" w14:textId="2DA83345" w:rsidR="00F11D59" w:rsidRDefault="00124FBC" w:rsidP="00124FBC">
      <w:pPr>
        <w:pStyle w:val="Ttulo2"/>
      </w:pPr>
      <w:r>
        <w:t>2° ano do Ensino Médio</w:t>
      </w:r>
    </w:p>
    <w:p w14:paraId="5FBE1DA9" w14:textId="06CC4EF6" w:rsidR="00407E72" w:rsidRDefault="00407E72">
      <w:r>
        <w:t xml:space="preserve">Cursando gastronomia e empreendedorismo </w:t>
      </w:r>
      <w:r w:rsidR="005D6C5C">
        <w:t>pelo Projeto Arrastão</w:t>
      </w:r>
    </w:p>
    <w:p w14:paraId="3FDAFE84" w14:textId="090983D4" w:rsidR="00407E72" w:rsidRDefault="00407E72">
      <w:r>
        <w:t xml:space="preserve">Cursando </w:t>
      </w:r>
      <w:proofErr w:type="spellStart"/>
      <w:r>
        <w:t>JavaScript</w:t>
      </w:r>
      <w:proofErr w:type="spellEnd"/>
      <w:r>
        <w:t xml:space="preserve"> </w:t>
      </w:r>
      <w:r w:rsidR="00984700">
        <w:t xml:space="preserve">básico </w:t>
      </w:r>
      <w:r w:rsidR="005D6C5C">
        <w:t>pelo aplicativo de aprendizagem MIMO</w:t>
      </w:r>
    </w:p>
    <w:p w14:paraId="0507705C" w14:textId="14C02985" w:rsidR="00F11D59" w:rsidRDefault="001F3284" w:rsidP="001F3284">
      <w:pPr>
        <w:pStyle w:val="Ttulo1"/>
      </w:pPr>
      <w:r>
        <w:t>Objetivos</w:t>
      </w:r>
    </w:p>
    <w:p w14:paraId="0FAAF171" w14:textId="0812B707" w:rsidR="001F3284" w:rsidRPr="001F3284" w:rsidRDefault="001F3284" w:rsidP="001F3284">
      <w:r>
        <w:t>Buscando oportunidade para o primeiro emprego.</w:t>
      </w:r>
    </w:p>
    <w:sectPr w:rsidR="001F3284" w:rsidRPr="001F3284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DDB35" w14:textId="77777777" w:rsidR="00907062" w:rsidRDefault="00907062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7833830A" w14:textId="77777777" w:rsidR="00907062" w:rsidRDefault="00907062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D75C5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FECD" w14:textId="77777777" w:rsidR="00907062" w:rsidRDefault="00907062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661D5749" w14:textId="77777777" w:rsidR="00907062" w:rsidRDefault="00907062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EA91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0DDAE6" wp14:editId="2D93599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32E593B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38A4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8E09388" wp14:editId="2A88793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9600735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">
              <v:rect id="Retângulo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913282">
    <w:abstractNumId w:val="9"/>
  </w:num>
  <w:num w:numId="2" w16cid:durableId="1925216714">
    <w:abstractNumId w:val="7"/>
  </w:num>
  <w:num w:numId="3" w16cid:durableId="502014460">
    <w:abstractNumId w:val="6"/>
  </w:num>
  <w:num w:numId="4" w16cid:durableId="1004210219">
    <w:abstractNumId w:val="5"/>
  </w:num>
  <w:num w:numId="5" w16cid:durableId="873926121">
    <w:abstractNumId w:val="4"/>
  </w:num>
  <w:num w:numId="6" w16cid:durableId="1802335905">
    <w:abstractNumId w:val="8"/>
  </w:num>
  <w:num w:numId="7" w16cid:durableId="2025982004">
    <w:abstractNumId w:val="3"/>
  </w:num>
  <w:num w:numId="8" w16cid:durableId="615410515">
    <w:abstractNumId w:val="2"/>
  </w:num>
  <w:num w:numId="9" w16cid:durableId="241836933">
    <w:abstractNumId w:val="1"/>
  </w:num>
  <w:num w:numId="10" w16cid:durableId="140787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1D"/>
    <w:rsid w:val="00034C0D"/>
    <w:rsid w:val="00124FBC"/>
    <w:rsid w:val="001F3284"/>
    <w:rsid w:val="00201FB4"/>
    <w:rsid w:val="0022519E"/>
    <w:rsid w:val="002E0C22"/>
    <w:rsid w:val="00407E72"/>
    <w:rsid w:val="004373C7"/>
    <w:rsid w:val="00446D76"/>
    <w:rsid w:val="00452657"/>
    <w:rsid w:val="004659D4"/>
    <w:rsid w:val="00596828"/>
    <w:rsid w:val="005D6C5C"/>
    <w:rsid w:val="00621BFE"/>
    <w:rsid w:val="008376E0"/>
    <w:rsid w:val="0089071D"/>
    <w:rsid w:val="008D17C0"/>
    <w:rsid w:val="00907062"/>
    <w:rsid w:val="00984700"/>
    <w:rsid w:val="00E02673"/>
    <w:rsid w:val="00E40E39"/>
    <w:rsid w:val="00F1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AC741"/>
  <w15:chartTrackingRefBased/>
  <w15:docId w15:val="{F412B106-942F-BE4A-B316-7C23E766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E02673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caua16barbosa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A07D76D-A084-064E-B925-53D500C1215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CF28332D2EE8428CD1AEC744001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A9C326-31DF-924D-89F2-80AEE4B22C07}"/>
      </w:docPartPr>
      <w:docPartBody>
        <w:p w:rsidR="00000000" w:rsidRDefault="00000000">
          <w:pPr>
            <w:pStyle w:val="B7CF28332D2EE8428CD1AEC744001249"/>
          </w:pPr>
          <w:r>
            <w:rPr>
              <w:lang w:bidi="pt-BR"/>
            </w:rPr>
            <w:t>Resumo das Habilidades</w:t>
          </w:r>
        </w:p>
      </w:docPartBody>
    </w:docPart>
    <w:docPart>
      <w:docPartPr>
        <w:name w:val="CDA05D518CA0DD49BA461CF4FECD4C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4ED7B3-D40F-9E43-9C0C-30FF43A3B542}"/>
      </w:docPartPr>
      <w:docPartBody>
        <w:p w:rsidR="00000000" w:rsidRDefault="00000000">
          <w:pPr>
            <w:pStyle w:val="CDA05D518CA0DD49BA461CF4FECD4CBB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11"/>
    <w:rsid w:val="0036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0DD0318FBCE24999ECDACC503B9D76">
    <w:name w:val="2D0DD0318FBCE24999ECDACC503B9D76"/>
  </w:style>
  <w:style w:type="paragraph" w:customStyle="1" w:styleId="1141CE82B7DB9946BAD7DABF37145D50">
    <w:name w:val="1141CE82B7DB9946BAD7DABF37145D50"/>
  </w:style>
  <w:style w:type="paragraph" w:customStyle="1" w:styleId="B7CF28332D2EE8428CD1AEC744001249">
    <w:name w:val="B7CF28332D2EE8428CD1AEC744001249"/>
  </w:style>
  <w:style w:type="paragraph" w:customStyle="1" w:styleId="DCD36FE43327EF429F8FA9157566462A">
    <w:name w:val="DCD36FE43327EF429F8FA9157566462A"/>
  </w:style>
  <w:style w:type="paragraph" w:customStyle="1" w:styleId="CDA05D518CA0DD49BA461CF4FECD4CBB">
    <w:name w:val="CDA05D518CA0DD49BA461CF4FECD4CBB"/>
  </w:style>
  <w:style w:type="paragraph" w:customStyle="1" w:styleId="65E66EBC9C03E4418BCDA2F6C0C6DF8F">
    <w:name w:val="65E66EBC9C03E4418BCDA2F6C0C6DF8F"/>
  </w:style>
  <w:style w:type="paragraph" w:customStyle="1" w:styleId="5689D2A85DFFB04C8423129500BE24D0">
    <w:name w:val="5689D2A85DFFB04C8423129500BE24D0"/>
  </w:style>
  <w:style w:type="paragraph" w:customStyle="1" w:styleId="52064C80A48D9249872CE83D0747BA15">
    <w:name w:val="52064C80A48D9249872CE83D0747BA15"/>
  </w:style>
  <w:style w:type="paragraph" w:customStyle="1" w:styleId="76FFEDC903370C46AC5F7690B688D495">
    <w:name w:val="76FFEDC903370C46AC5F7690B688D495"/>
  </w:style>
  <w:style w:type="paragraph" w:customStyle="1" w:styleId="848A4C14ECB3C242A20D000369085A1F">
    <w:name w:val="848A4C14ECB3C242A20D000369085A1F"/>
  </w:style>
  <w:style w:type="paragraph" w:customStyle="1" w:styleId="A2C15BB8D18AE44E815F95243E844F11">
    <w:name w:val="A2C15BB8D18AE44E815F95243E844F11"/>
  </w:style>
  <w:style w:type="paragraph" w:customStyle="1" w:styleId="C904FBF5CBB6624ABBD76639AF4018EC">
    <w:name w:val="C904FBF5CBB6624ABBD76639AF4018EC"/>
  </w:style>
  <w:style w:type="paragraph" w:customStyle="1" w:styleId="DE4842D23BB4C64EAA000640F20ED886">
    <w:name w:val="DE4842D23BB4C64EAA000640F20ED886"/>
  </w:style>
  <w:style w:type="paragraph" w:customStyle="1" w:styleId="65244F82975734489EEBEF00AFEEA319">
    <w:name w:val="65244F82975734489EEBEF00AFEEA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{FA07D76D-A084-064E-B925-53D500C12157}tf50002038.dotx</Template>
  <TotalTime>11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Cauãzinho _16</dc:creator>
  <cp:keywords/>
  <dc:description/>
  <cp:lastModifiedBy>Cauãzinho _16</cp:lastModifiedBy>
  <cp:revision>18</cp:revision>
  <dcterms:created xsi:type="dcterms:W3CDTF">2023-04-16T16:35:00Z</dcterms:created>
  <dcterms:modified xsi:type="dcterms:W3CDTF">2023-04-16T16:46:00Z</dcterms:modified>
</cp:coreProperties>
</file>